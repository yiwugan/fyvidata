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0B" w:rsidRDefault="00F0220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871B0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为了</w:t>
      </w:r>
      <w:r w:rsidR="00FD4867" w:rsidRPr="00871B0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更好地</w:t>
      </w:r>
      <w:r w:rsidRPr="00871B0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完成quest</w:t>
      </w:r>
      <w:r w:rsidR="009B2C20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与宿命，简单说明</w:t>
      </w:r>
      <w:r w:rsidRPr="00871B0B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风云的游戏时间设定：</w:t>
      </w:r>
    </w:p>
    <w:p w:rsidR="00CF6851" w:rsidRPr="00871B0B" w:rsidRDefault="00CF6851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522FE3" w:rsidRPr="007825E4" w:rsidRDefault="00F4093F" w:rsidP="00F4093F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1、</w:t>
      </w:r>
      <w:r w:rsidR="00E073DC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游戏中</w:t>
      </w:r>
      <w:r w:rsidR="00CC44B8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</w:t>
      </w:r>
      <w:r w:rsidR="00872097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天</w:t>
      </w:r>
      <w:r w:rsidR="00674640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分为</w:t>
      </w:r>
      <w:r w:rsidR="00007335" w:rsidRPr="007825E4"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12个</w:t>
      </w:r>
      <w:r w:rsidR="00674640" w:rsidRPr="007825E4"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时辰</w:t>
      </w:r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</w:t>
      </w:r>
      <w:r w:rsidR="00674640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子、</w:t>
      </w:r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丑、寅、卯、辰、</w:t>
      </w:r>
      <w:proofErr w:type="gramStart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巳</w:t>
      </w:r>
      <w:proofErr w:type="gramEnd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、午、未、申、</w:t>
      </w:r>
      <w:proofErr w:type="gramStart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酉</w:t>
      </w:r>
      <w:proofErr w:type="gramEnd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</w:t>
      </w:r>
      <w:proofErr w:type="gramStart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戌</w:t>
      </w:r>
      <w:proofErr w:type="gramEnd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</w:t>
      </w:r>
      <w:proofErr w:type="gramStart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亥</w:t>
      </w:r>
      <w:proofErr w:type="gramEnd"/>
      <w:r w:rsidR="00627D3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）</w:t>
      </w:r>
      <w:r w:rsidR="00007335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9C754B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每1个时辰分为4刻</w:t>
      </w:r>
      <w:r w:rsidR="00F53C94" w:rsidRPr="007825E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F4093F" w:rsidTr="00D908E2"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子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丑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寅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卯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辰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F4093F">
            <w:pPr>
              <w:jc w:val="center"/>
              <w:rPr>
                <w:b/>
              </w:rPr>
            </w:pPr>
            <w:proofErr w:type="gramStart"/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巳</w:t>
            </w:r>
            <w:proofErr w:type="gramEnd"/>
          </w:p>
        </w:tc>
      </w:tr>
      <w:tr w:rsidR="00F4093F" w:rsidTr="00D908E2"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23～1点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1～3点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3～5点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5～7点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7～9点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9～11</w:t>
            </w:r>
            <w:r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点</w:t>
            </w:r>
          </w:p>
        </w:tc>
      </w:tr>
      <w:tr w:rsidR="00F4093F" w:rsidTr="00D908E2">
        <w:tc>
          <w:tcPr>
            <w:tcW w:w="1418" w:type="dxa"/>
            <w:vAlign w:val="center"/>
          </w:tcPr>
          <w:p w:rsidR="00F4093F" w:rsidRPr="00A56088" w:rsidRDefault="00F4093F" w:rsidP="000153A9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午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0153A9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未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0153A9">
            <w:pPr>
              <w:jc w:val="center"/>
              <w:rPr>
                <w:b/>
              </w:rPr>
            </w:pPr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申</w:t>
            </w:r>
          </w:p>
        </w:tc>
        <w:tc>
          <w:tcPr>
            <w:tcW w:w="1418" w:type="dxa"/>
            <w:vAlign w:val="center"/>
          </w:tcPr>
          <w:p w:rsidR="00F4093F" w:rsidRPr="00A56088" w:rsidRDefault="00F4093F" w:rsidP="000153A9">
            <w:pPr>
              <w:jc w:val="center"/>
              <w:rPr>
                <w:b/>
              </w:rPr>
            </w:pPr>
            <w:proofErr w:type="gramStart"/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酉</w:t>
            </w:r>
            <w:proofErr w:type="gramEnd"/>
          </w:p>
        </w:tc>
        <w:tc>
          <w:tcPr>
            <w:tcW w:w="1418" w:type="dxa"/>
          </w:tcPr>
          <w:p w:rsidR="00F4093F" w:rsidRPr="00A56088" w:rsidRDefault="00F4093F" w:rsidP="000153A9">
            <w:pPr>
              <w:jc w:val="center"/>
              <w:rPr>
                <w:rFonts w:ascii="微软雅黑" w:eastAsia="微软雅黑" w:hAnsi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戌</w:t>
            </w:r>
            <w:proofErr w:type="gramEnd"/>
          </w:p>
        </w:tc>
        <w:tc>
          <w:tcPr>
            <w:tcW w:w="1418" w:type="dxa"/>
          </w:tcPr>
          <w:p w:rsidR="00F4093F" w:rsidRPr="00A56088" w:rsidRDefault="00F4093F" w:rsidP="000153A9">
            <w:pPr>
              <w:jc w:val="center"/>
              <w:rPr>
                <w:rFonts w:ascii="微软雅黑" w:eastAsia="微软雅黑" w:hAnsi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A56088">
              <w:rPr>
                <w:rFonts w:ascii="微软雅黑" w:eastAsia="微软雅黑" w:hAnsi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亥</w:t>
            </w:r>
            <w:proofErr w:type="gramEnd"/>
          </w:p>
        </w:tc>
      </w:tr>
      <w:tr w:rsidR="00F4093F" w:rsidTr="00D908E2">
        <w:tc>
          <w:tcPr>
            <w:tcW w:w="1418" w:type="dxa"/>
            <w:vAlign w:val="center"/>
          </w:tcPr>
          <w:p w:rsidR="00F4093F" w:rsidRPr="00F4093F" w:rsidRDefault="00F4093F" w:rsidP="00F4093F">
            <w:pPr>
              <w:jc w:val="center"/>
              <w:rPr>
                <w:rFonts w:ascii="微软雅黑" w:eastAsia="微软雅黑" w:hAnsi="微软雅黑"/>
                <w:color w:val="333333"/>
                <w:sz w:val="24"/>
                <w:szCs w:val="24"/>
                <w:shd w:val="clear" w:color="auto" w:fill="FFFFFF"/>
              </w:rPr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11～13点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13～15点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15～17点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17～19点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19～21点</w:t>
            </w:r>
          </w:p>
        </w:tc>
        <w:tc>
          <w:tcPr>
            <w:tcW w:w="1418" w:type="dxa"/>
            <w:vAlign w:val="center"/>
          </w:tcPr>
          <w:p w:rsidR="00F4093F" w:rsidRDefault="00F4093F" w:rsidP="00F4093F">
            <w:pPr>
              <w:jc w:val="center"/>
            </w:pPr>
            <w:r w:rsidRPr="00F4093F">
              <w:rPr>
                <w:rFonts w:ascii="微软雅黑" w:eastAsia="微软雅黑" w:hAnsi="微软雅黑" w:hint="eastAsia"/>
                <w:color w:val="333333"/>
                <w:sz w:val="24"/>
                <w:szCs w:val="24"/>
                <w:shd w:val="clear" w:color="auto" w:fill="FFFFFF"/>
              </w:rPr>
              <w:t>21～23点</w:t>
            </w:r>
          </w:p>
        </w:tc>
      </w:tr>
    </w:tbl>
    <w:p w:rsidR="00AD1BD3" w:rsidRDefault="00AD1BD3" w:rsidP="00F4093F"/>
    <w:p w:rsidR="00F4093F" w:rsidRPr="008A6D38" w:rsidRDefault="00AD1BD3" w:rsidP="00F4093F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8A6D3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2、游戏时间与现实时间</w:t>
      </w:r>
      <w:r w:rsidR="000F338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的换算关系：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65795C" w:rsidRPr="0029702A" w:rsidTr="0065795C"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b/>
                <w:sz w:val="24"/>
              </w:rPr>
              <w:t>游戏时间</w:t>
            </w:r>
          </w:p>
        </w:tc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1时辰</w:t>
            </w:r>
          </w:p>
        </w:tc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1天</w:t>
            </w:r>
          </w:p>
        </w:tc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1周</w:t>
            </w:r>
          </w:p>
        </w:tc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1月</w:t>
            </w:r>
          </w:p>
        </w:tc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1年</w:t>
            </w:r>
          </w:p>
        </w:tc>
      </w:tr>
      <w:tr w:rsidR="0065795C" w:rsidRPr="0029702A" w:rsidTr="0065795C">
        <w:tc>
          <w:tcPr>
            <w:tcW w:w="833" w:type="pct"/>
            <w:vAlign w:val="center"/>
          </w:tcPr>
          <w:p w:rsidR="0065795C" w:rsidRPr="00DA4049" w:rsidRDefault="0065795C" w:rsidP="0029702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b/>
                <w:sz w:val="24"/>
              </w:rPr>
              <w:t>现实时间</w:t>
            </w:r>
          </w:p>
        </w:tc>
        <w:tc>
          <w:tcPr>
            <w:tcW w:w="833" w:type="pct"/>
            <w:vAlign w:val="center"/>
          </w:tcPr>
          <w:p w:rsidR="0065795C" w:rsidRPr="00DA4049" w:rsidRDefault="00A67814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2</w:t>
            </w:r>
            <w:r w:rsidR="00887A3E" w:rsidRPr="00DA4049">
              <w:rPr>
                <w:rFonts w:ascii="微软雅黑" w:eastAsia="微软雅黑" w:hAnsi="微软雅黑" w:hint="eastAsia"/>
                <w:sz w:val="24"/>
              </w:rPr>
              <w:t>分钟</w:t>
            </w:r>
          </w:p>
        </w:tc>
        <w:tc>
          <w:tcPr>
            <w:tcW w:w="833" w:type="pct"/>
            <w:vAlign w:val="center"/>
          </w:tcPr>
          <w:p w:rsidR="0065795C" w:rsidRPr="00DA4049" w:rsidRDefault="00A67814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24分钟</w:t>
            </w:r>
          </w:p>
        </w:tc>
        <w:tc>
          <w:tcPr>
            <w:tcW w:w="833" w:type="pct"/>
            <w:vAlign w:val="center"/>
          </w:tcPr>
          <w:p w:rsidR="0065795C" w:rsidRPr="00DA4049" w:rsidRDefault="0092424A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约</w:t>
            </w:r>
            <w:r w:rsidR="0065795C" w:rsidRPr="00DA4049">
              <w:rPr>
                <w:rFonts w:ascii="微软雅黑" w:eastAsia="微软雅黑" w:hAnsi="微软雅黑" w:hint="eastAsia"/>
                <w:sz w:val="24"/>
              </w:rPr>
              <w:t>3小时</w:t>
            </w:r>
          </w:p>
        </w:tc>
        <w:tc>
          <w:tcPr>
            <w:tcW w:w="833" w:type="pct"/>
            <w:vAlign w:val="center"/>
          </w:tcPr>
          <w:p w:rsidR="0065795C" w:rsidRPr="00DA4049" w:rsidRDefault="0092424A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约12小时</w:t>
            </w:r>
          </w:p>
        </w:tc>
        <w:tc>
          <w:tcPr>
            <w:tcW w:w="833" w:type="pct"/>
            <w:vAlign w:val="center"/>
          </w:tcPr>
          <w:p w:rsidR="0065795C" w:rsidRPr="00DA4049" w:rsidRDefault="0092424A" w:rsidP="0029702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A4049">
              <w:rPr>
                <w:rFonts w:ascii="微软雅黑" w:eastAsia="微软雅黑" w:hAnsi="微软雅黑" w:hint="eastAsia"/>
                <w:sz w:val="24"/>
              </w:rPr>
              <w:t>约</w:t>
            </w:r>
            <w:r w:rsidR="0065795C" w:rsidRPr="00DA4049">
              <w:rPr>
                <w:rFonts w:ascii="微软雅黑" w:eastAsia="微软雅黑" w:hAnsi="微软雅黑" w:hint="eastAsia"/>
                <w:sz w:val="24"/>
              </w:rPr>
              <w:t>6天</w:t>
            </w:r>
          </w:p>
        </w:tc>
      </w:tr>
    </w:tbl>
    <w:p w:rsidR="00AD1BD3" w:rsidRPr="00AD1BD3" w:rsidRDefault="00AD1BD3" w:rsidP="00F4093F">
      <w:bookmarkStart w:id="0" w:name="_GoBack"/>
      <w:bookmarkEnd w:id="0"/>
    </w:p>
    <w:sectPr w:rsidR="00AD1BD3" w:rsidRPr="00AD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640" w:rsidRDefault="00674640" w:rsidP="00674640">
      <w:r>
        <w:separator/>
      </w:r>
    </w:p>
  </w:endnote>
  <w:endnote w:type="continuationSeparator" w:id="0">
    <w:p w:rsidR="00674640" w:rsidRDefault="00674640" w:rsidP="0067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640" w:rsidRDefault="00674640" w:rsidP="00674640">
      <w:r>
        <w:separator/>
      </w:r>
    </w:p>
  </w:footnote>
  <w:footnote w:type="continuationSeparator" w:id="0">
    <w:p w:rsidR="00674640" w:rsidRDefault="00674640" w:rsidP="0067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28E"/>
    <w:multiLevelType w:val="hybridMultilevel"/>
    <w:tmpl w:val="6568BF28"/>
    <w:lvl w:ilvl="0" w:tplc="398AF5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D"/>
    <w:rsid w:val="00007335"/>
    <w:rsid w:val="000F3387"/>
    <w:rsid w:val="002854D6"/>
    <w:rsid w:val="0029702A"/>
    <w:rsid w:val="002E0598"/>
    <w:rsid w:val="003E4E5F"/>
    <w:rsid w:val="00544D1F"/>
    <w:rsid w:val="00627D34"/>
    <w:rsid w:val="0065795C"/>
    <w:rsid w:val="00674640"/>
    <w:rsid w:val="00735DA0"/>
    <w:rsid w:val="007825E4"/>
    <w:rsid w:val="008422B7"/>
    <w:rsid w:val="00871B0B"/>
    <w:rsid w:val="00872097"/>
    <w:rsid w:val="00887A3E"/>
    <w:rsid w:val="008A6D38"/>
    <w:rsid w:val="008C1273"/>
    <w:rsid w:val="0092424A"/>
    <w:rsid w:val="009839BA"/>
    <w:rsid w:val="009A2ADD"/>
    <w:rsid w:val="009B2C20"/>
    <w:rsid w:val="009C754B"/>
    <w:rsid w:val="00A22A9B"/>
    <w:rsid w:val="00A36746"/>
    <w:rsid w:val="00A56088"/>
    <w:rsid w:val="00A67814"/>
    <w:rsid w:val="00AD1BD3"/>
    <w:rsid w:val="00B20B06"/>
    <w:rsid w:val="00B90005"/>
    <w:rsid w:val="00BD6519"/>
    <w:rsid w:val="00BE5B75"/>
    <w:rsid w:val="00CC44B8"/>
    <w:rsid w:val="00CF6851"/>
    <w:rsid w:val="00D16E2F"/>
    <w:rsid w:val="00D56FA7"/>
    <w:rsid w:val="00D908E2"/>
    <w:rsid w:val="00DA4049"/>
    <w:rsid w:val="00E06042"/>
    <w:rsid w:val="00E073DC"/>
    <w:rsid w:val="00F0220B"/>
    <w:rsid w:val="00F1095E"/>
    <w:rsid w:val="00F4093F"/>
    <w:rsid w:val="00F53C94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640"/>
    <w:rPr>
      <w:sz w:val="18"/>
      <w:szCs w:val="18"/>
    </w:rPr>
  </w:style>
  <w:style w:type="character" w:styleId="a5">
    <w:name w:val="Strong"/>
    <w:basedOn w:val="a0"/>
    <w:uiPriority w:val="22"/>
    <w:qFormat/>
    <w:rsid w:val="00674640"/>
    <w:rPr>
      <w:b/>
      <w:bCs/>
    </w:rPr>
  </w:style>
  <w:style w:type="paragraph" w:styleId="a6">
    <w:name w:val="List Paragraph"/>
    <w:basedOn w:val="a"/>
    <w:uiPriority w:val="34"/>
    <w:qFormat/>
    <w:rsid w:val="00F4093F"/>
    <w:pPr>
      <w:ind w:firstLineChars="200" w:firstLine="420"/>
    </w:pPr>
  </w:style>
  <w:style w:type="table" w:styleId="a7">
    <w:name w:val="Table Grid"/>
    <w:basedOn w:val="a1"/>
    <w:uiPriority w:val="59"/>
    <w:rsid w:val="00F40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640"/>
    <w:rPr>
      <w:sz w:val="18"/>
      <w:szCs w:val="18"/>
    </w:rPr>
  </w:style>
  <w:style w:type="character" w:styleId="a5">
    <w:name w:val="Strong"/>
    <w:basedOn w:val="a0"/>
    <w:uiPriority w:val="22"/>
    <w:qFormat/>
    <w:rsid w:val="00674640"/>
    <w:rPr>
      <w:b/>
      <w:bCs/>
    </w:rPr>
  </w:style>
  <w:style w:type="paragraph" w:styleId="a6">
    <w:name w:val="List Paragraph"/>
    <w:basedOn w:val="a"/>
    <w:uiPriority w:val="34"/>
    <w:qFormat/>
    <w:rsid w:val="00F4093F"/>
    <w:pPr>
      <w:ind w:firstLineChars="200" w:firstLine="420"/>
    </w:pPr>
  </w:style>
  <w:style w:type="table" w:styleId="a7">
    <w:name w:val="Table Grid"/>
    <w:basedOn w:val="a1"/>
    <w:uiPriority w:val="59"/>
    <w:rsid w:val="00F40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71B262B7</Template>
  <TotalTime>83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马军</dc:creator>
  <cp:keywords/>
  <dc:description/>
  <cp:lastModifiedBy>马军</cp:lastModifiedBy>
  <cp:revision>44</cp:revision>
  <dcterms:created xsi:type="dcterms:W3CDTF">2017-03-02T01:32:00Z</dcterms:created>
  <dcterms:modified xsi:type="dcterms:W3CDTF">2017-03-02T03:06:00Z</dcterms:modified>
</cp:coreProperties>
</file>